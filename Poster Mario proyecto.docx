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753D51" w:rsidRPr="00ED6199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eño para el contenido del cuerpo del prospecto"/>
            </w:tblPr>
            <w:tblGrid>
              <w:gridCol w:w="7200"/>
            </w:tblGrid>
            <w:tr w:rsidR="00753D51" w:rsidRPr="003A0B9D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753D51" w:rsidRPr="009E3653" w:rsidRDefault="00F2030C">
                  <w:pPr>
                    <w:rPr>
                      <w:b/>
                      <w:lang w:val="es-ES"/>
                    </w:rPr>
                  </w:pPr>
                  <w:r w:rsidRPr="009E3653">
                    <w:rPr>
                      <w:b/>
                      <w:noProof/>
                      <w:sz w:val="29"/>
                      <w:szCs w:val="29"/>
                      <w:lang w:val="es-CO" w:eastAsia="es-CO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5715</wp:posOffset>
                        </wp:positionH>
                        <wp:positionV relativeFrom="paragraph">
                          <wp:posOffset>281375</wp:posOffset>
                        </wp:positionV>
                        <wp:extent cx="4170680" cy="2115185"/>
                        <wp:effectExtent l="0" t="0" r="1270" b="0"/>
                        <wp:wrapSquare wrapText="bothSides"/>
                        <wp:docPr id="2" name="Imagen 2" descr="C:\Users\Juan Fernando\AppData\Local\Microsoft\Windows\INetCacheContent.Word\Iconomar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uan Fernando\AppData\Local\Microsoft\Windows\INetCacheContent.Word\Iconomar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70680" cy="2115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9E3653">
                    <w:rPr>
                      <w:b/>
                      <w:lang w:val="es-ES"/>
                    </w:rPr>
                    <w:t>Hecho por: Juan Fernando Vergara Londoño</w:t>
                  </w:r>
                </w:p>
                <w:p w:rsidR="00F2030C" w:rsidRPr="003A0B9D" w:rsidRDefault="00F2030C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margin">
                          <wp:posOffset>231140</wp:posOffset>
                        </wp:positionH>
                        <wp:positionV relativeFrom="paragraph">
                          <wp:posOffset>2267585</wp:posOffset>
                        </wp:positionV>
                        <wp:extent cx="3832860" cy="1753235"/>
                        <wp:effectExtent l="228600" t="228600" r="224790" b="227965"/>
                        <wp:wrapSquare wrapText="bothSides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6"/>
                                <a:srcRect t="5848" r="34229" b="3678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832860" cy="1753235"/>
                                </a:xfrm>
                                <a:prstGeom prst="rect">
                                  <a:avLst/>
                                </a:prstGeom>
                                <a:ln w="228600" cap="sq" cmpd="thickThin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innerShdw blurRad="76200">
                                    <a:srgbClr val="000000"/>
                                  </a:innerShdw>
                                </a:effectLst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53D51" w:rsidRPr="00ED6199" w:rsidTr="00ED6199">
              <w:trPr>
                <w:trHeight w:hRule="exact" w:val="6561"/>
              </w:trPr>
              <w:tc>
                <w:tcPr>
                  <w:tcW w:w="7200" w:type="dxa"/>
                </w:tcPr>
                <w:p w:rsidR="00753D51" w:rsidRPr="003A0B9D" w:rsidRDefault="00FF593C" w:rsidP="00ED6199">
                  <w:pPr>
                    <w:pStyle w:val="Subttulo"/>
                    <w:spacing w:before="24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23/11/2016</w:t>
                  </w:r>
                </w:p>
                <w:p w:rsidR="00753D51" w:rsidRPr="003A0B9D" w:rsidRDefault="00FF593C" w:rsidP="00ED6199">
                  <w:pPr>
                    <w:pStyle w:val="Ttulo"/>
                    <w:spacing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Mario BROS</w:t>
                  </w:r>
                </w:p>
                <w:p w:rsidR="00753D51" w:rsidRPr="00BF0E60" w:rsidRDefault="00FF593C" w:rsidP="00ED6199">
                  <w:pPr>
                    <w:pStyle w:val="Ttulo1"/>
                    <w:spacing w:before="120"/>
                    <w:rPr>
                      <w:sz w:val="26"/>
                      <w:szCs w:val="26"/>
                      <w:lang w:val="es-ES"/>
                    </w:rPr>
                  </w:pPr>
                  <w:r w:rsidRPr="00BF0E60">
                    <w:rPr>
                      <w:sz w:val="26"/>
                      <w:szCs w:val="26"/>
                      <w:lang w:val="es-ES"/>
                    </w:rPr>
                    <w:t>Video juego en Python(</w:t>
                  </w:r>
                  <w:proofErr w:type="spellStart"/>
                  <w:r w:rsidRPr="00BF0E60">
                    <w:rPr>
                      <w:sz w:val="26"/>
                      <w:szCs w:val="26"/>
                      <w:lang w:val="es-ES"/>
                    </w:rPr>
                    <w:t>Tkinter</w:t>
                  </w:r>
                  <w:proofErr w:type="spellEnd"/>
                  <w:r w:rsidRPr="00BF0E60">
                    <w:rPr>
                      <w:sz w:val="26"/>
                      <w:szCs w:val="26"/>
                      <w:lang w:val="es-ES"/>
                    </w:rPr>
                    <w:t>)</w:t>
                  </w:r>
                  <w:r w:rsidR="00BF0E60" w:rsidRPr="00BF0E60">
                    <w:rPr>
                      <w:sz w:val="26"/>
                      <w:szCs w:val="26"/>
                      <w:lang w:val="es-ES"/>
                    </w:rPr>
                    <w:t>:</w:t>
                  </w:r>
                </w:p>
                <w:p w:rsidR="00753D51" w:rsidRPr="003A0B9D" w:rsidRDefault="00FF593C" w:rsidP="00282794">
                  <w:pPr>
                    <w:jc w:val="both"/>
                    <w:rPr>
                      <w:lang w:val="es-ES"/>
                    </w:rPr>
                  </w:pP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Es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un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videojuego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de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plataformas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diseñado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por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Shigeru Miyamoto,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lanzado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el 13 de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septiembre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de 1985 y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producido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por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la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compañía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Nintendo, para la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consola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Nintendo Entertainment System (NES). El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juego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describe las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aventuras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de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los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hermanos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Mario y Luigi,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personajes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que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ya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protagonizaron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el arcade Mario Bros. de 1983.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En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esta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ocasión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ambos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deben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rescatar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a la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Princesa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Peach del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Reino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Champiñón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que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fue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secuestrada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por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el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rey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de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los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Koopas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, Bowser. A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través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de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ocho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diferentes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niveles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de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juego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,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los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jugadores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pueden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controlar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a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alguno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de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los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dos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hermanos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y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deben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enfrentarse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finalmente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tras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los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niveles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correspondientes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de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cada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mundo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a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los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monstruos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de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cada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castillo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para </w:t>
                  </w:r>
                  <w:proofErr w:type="spellStart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liberar</w:t>
                  </w:r>
                  <w:proofErr w:type="spellEnd"/>
                  <w:r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a Peach.</w:t>
                  </w:r>
                  <w:r w:rsidR="00282794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 xml:space="preserve"> (</w:t>
                  </w:r>
                  <w:r w:rsidR="00D7042F" w:rsidRPr="00BF0E60">
                    <w:rPr>
                      <w:rFonts w:ascii="Arial" w:hAnsi="Arial" w:cs="Arial"/>
                      <w:color w:val="252525"/>
                      <w:sz w:val="24"/>
                      <w:szCs w:val="24"/>
                      <w:shd w:val="clear" w:color="auto" w:fill="FFFFFF"/>
                    </w:rPr>
                    <w:t>Wikipedia)</w:t>
                  </w:r>
                </w:p>
              </w:tc>
            </w:tr>
            <w:tr w:rsidR="00753D51" w:rsidRPr="003A0B9D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753D51" w:rsidRPr="003A0B9D" w:rsidRDefault="00282794" w:rsidP="00ED6199">
                  <w:pPr>
                    <w:spacing w:after="360"/>
                    <w:rPr>
                      <w:lang w:val="es-ES"/>
                    </w:rPr>
                  </w:pPr>
                  <w:r>
                    <w:rPr>
                      <w:noProof/>
                      <w:lang w:val="es-CO" w:eastAsia="es-CO"/>
                    </w:rPr>
                    <w:drawing>
                      <wp:inline distT="0" distB="0" distL="0" distR="0">
                        <wp:extent cx="4221271" cy="800735"/>
                        <wp:effectExtent l="0" t="0" r="8255" b="0"/>
                        <wp:docPr id="1" name="Imagen 1" descr="http://www.javerianacali.edu.co/sites/ujc/files/field/image/puj_logo_azul_copi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javerianacali.edu.co/sites/ujc/files/field/image/puj_logo_azul_copi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4267" cy="8145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3D51" w:rsidRPr="003A0B9D" w:rsidRDefault="00753D51">
            <w:pPr>
              <w:rPr>
                <w:lang w:val="es-ES"/>
              </w:rPr>
            </w:pPr>
          </w:p>
        </w:tc>
        <w:tc>
          <w:tcPr>
            <w:tcW w:w="144" w:type="dxa"/>
          </w:tcPr>
          <w:p w:rsidR="00753D51" w:rsidRPr="003A0B9D" w:rsidRDefault="00753D51">
            <w:pPr>
              <w:rPr>
                <w:lang w:val="es-ES"/>
              </w:rPr>
            </w:pPr>
          </w:p>
        </w:tc>
        <w:tc>
          <w:tcPr>
            <w:tcW w:w="3456" w:type="dxa"/>
          </w:tcPr>
          <w:tbl>
            <w:tblPr>
              <w:tblW w:w="4913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Diseño de barra lateral de prospecto "/>
            </w:tblPr>
            <w:tblGrid>
              <w:gridCol w:w="3396"/>
            </w:tblGrid>
            <w:tr w:rsidR="00753D51" w:rsidRPr="00ED6199" w:rsidTr="00BF0E60">
              <w:trPr>
                <w:trHeight w:hRule="exact" w:val="11125"/>
              </w:trPr>
              <w:tc>
                <w:tcPr>
                  <w:tcW w:w="3396" w:type="dxa"/>
                  <w:shd w:val="clear" w:color="auto" w:fill="00A59B" w:themeFill="accent2"/>
                  <w:vAlign w:val="center"/>
                </w:tcPr>
                <w:p w:rsidR="00753D51" w:rsidRPr="00BF0E60" w:rsidRDefault="00D7042F" w:rsidP="00BF0E60">
                  <w:pPr>
                    <w:pStyle w:val="Ttulo2"/>
                    <w:rPr>
                      <w:sz w:val="40"/>
                      <w:lang w:val="es-ES"/>
                    </w:rPr>
                  </w:pPr>
                  <w:r w:rsidRPr="00BF0E60">
                    <w:rPr>
                      <w:sz w:val="40"/>
                      <w:lang w:val="es-ES"/>
                    </w:rPr>
                    <w:t>Materiales y métodos</w:t>
                  </w:r>
                  <w:r w:rsidR="00BF0E60" w:rsidRPr="00BF0E60">
                    <w:rPr>
                      <w:sz w:val="40"/>
                      <w:lang w:val="es-ES"/>
                    </w:rPr>
                    <w:t>:</w:t>
                  </w:r>
                </w:p>
                <w:p w:rsidR="00753D51" w:rsidRPr="00BF0E60" w:rsidRDefault="00D7042F" w:rsidP="00BF0E60">
                  <w:pPr>
                    <w:pStyle w:val="Ttulo2"/>
                    <w:rPr>
                      <w:sz w:val="29"/>
                      <w:szCs w:val="29"/>
                      <w:lang w:val="es-ES"/>
                    </w:rPr>
                  </w:pPr>
                  <w:r w:rsidRPr="00BF0E60">
                    <w:rPr>
                      <w:sz w:val="29"/>
                      <w:szCs w:val="29"/>
                      <w:lang w:val="es-ES"/>
                    </w:rPr>
                    <w:t>python y tkinter, para la realización del proyecto</w:t>
                  </w:r>
                </w:p>
                <w:p w:rsidR="00BF0E60" w:rsidRDefault="00BF0E60" w:rsidP="00BF0E60">
                  <w:pPr>
                    <w:pStyle w:val="Ttulo2"/>
                    <w:jc w:val="left"/>
                    <w:rPr>
                      <w:rFonts w:asciiTheme="minorHAnsi" w:eastAsiaTheme="minorEastAsia" w:hAnsiTheme="minorHAnsi" w:cstheme="minorBidi"/>
                      <w:caps w:val="0"/>
                      <w:color w:val="3C2415" w:themeColor="text2"/>
                      <w:sz w:val="2"/>
                      <w:szCs w:val="2"/>
                      <w:lang w:val="es-ES"/>
                    </w:rPr>
                  </w:pPr>
                </w:p>
                <w:p w:rsidR="00BF0E60" w:rsidRPr="00BF0E60" w:rsidRDefault="00BF0E60" w:rsidP="00BF0E60">
                  <w:pPr>
                    <w:pStyle w:val="Lnea"/>
                    <w:rPr>
                      <w:sz w:val="4"/>
                      <w:lang w:val="es-ES"/>
                    </w:rPr>
                  </w:pPr>
                </w:p>
                <w:p w:rsidR="00753D51" w:rsidRPr="00BF0E60" w:rsidRDefault="00D7042F" w:rsidP="00BF0E60">
                  <w:pPr>
                    <w:pStyle w:val="Ttulo2"/>
                    <w:rPr>
                      <w:sz w:val="40"/>
                      <w:lang w:val="es-ES"/>
                    </w:rPr>
                  </w:pPr>
                  <w:r w:rsidRPr="00BF0E60">
                    <w:rPr>
                      <w:sz w:val="40"/>
                      <w:lang w:val="es-ES"/>
                    </w:rPr>
                    <w:t>resultados</w:t>
                  </w:r>
                  <w:r w:rsidR="00BF0E60" w:rsidRPr="00BF0E60">
                    <w:rPr>
                      <w:sz w:val="40"/>
                      <w:lang w:val="es-ES"/>
                    </w:rPr>
                    <w:t>:</w:t>
                  </w:r>
                </w:p>
                <w:p w:rsidR="00753D51" w:rsidRPr="00BF0E60" w:rsidRDefault="00D7042F">
                  <w:pPr>
                    <w:pStyle w:val="Ttulo2"/>
                    <w:rPr>
                      <w:sz w:val="29"/>
                      <w:szCs w:val="29"/>
                      <w:lang w:val="es-ES"/>
                    </w:rPr>
                  </w:pPr>
                  <w:r w:rsidRPr="00BF0E60">
                    <w:rPr>
                      <w:sz w:val="29"/>
                      <w:szCs w:val="29"/>
                      <w:lang w:val="es-ES"/>
                    </w:rPr>
                    <w:t>Se logro crear un juego (Mario bros) a partir de la escritura de codigo en el programa y los métodos utilizado</w:t>
                  </w:r>
                  <w:r w:rsidR="00BF0E60" w:rsidRPr="00BF0E60">
                    <w:rPr>
                      <w:sz w:val="29"/>
                      <w:szCs w:val="29"/>
                      <w:lang w:val="es-ES"/>
                    </w:rPr>
                    <w:t>s</w:t>
                  </w:r>
                </w:p>
                <w:p w:rsidR="00D7042F" w:rsidRPr="00D7042F" w:rsidRDefault="00D7042F" w:rsidP="00D7042F">
                  <w:pPr>
                    <w:pStyle w:val="Lnea"/>
                    <w:rPr>
                      <w:lang w:val="es-ES"/>
                    </w:rPr>
                  </w:pPr>
                </w:p>
                <w:p w:rsidR="00D7042F" w:rsidRPr="00D7042F" w:rsidRDefault="00BF0E60" w:rsidP="00BF0E60">
                  <w:pPr>
                    <w:pStyle w:val="Ttulo2"/>
                    <w:jc w:val="left"/>
                    <w:rPr>
                      <w:lang w:val="es-ES"/>
                    </w:rPr>
                  </w:pPr>
                  <w:r w:rsidRPr="00BF0E60">
                    <w:rPr>
                      <w:sz w:val="36"/>
                      <w:lang w:val="es-ES"/>
                    </w:rPr>
                    <w:t xml:space="preserve">    </w:t>
                  </w:r>
                  <w:r w:rsidR="00D7042F" w:rsidRPr="00BF0E60">
                    <w:rPr>
                      <w:sz w:val="40"/>
                      <w:lang w:val="es-ES"/>
                    </w:rPr>
                    <w:t>conclusiones</w:t>
                  </w:r>
                  <w:r w:rsidRPr="00BF0E60">
                    <w:rPr>
                      <w:sz w:val="40"/>
                      <w:lang w:val="es-ES"/>
                    </w:rPr>
                    <w:t xml:space="preserve">: </w:t>
                  </w:r>
                  <w:r w:rsidRPr="00BF0E60">
                    <w:rPr>
                      <w:sz w:val="29"/>
                      <w:szCs w:val="29"/>
                      <w:lang w:val="es-ES"/>
                    </w:rPr>
                    <w:t>si se puede realizar un juego (mario bros) utilizando el leguanje de programación python y tkinter.</w:t>
                  </w:r>
                </w:p>
              </w:tc>
            </w:tr>
            <w:tr w:rsidR="00753D51" w:rsidRPr="00ED6199" w:rsidTr="00BF0E60">
              <w:trPr>
                <w:trHeight w:hRule="exact" w:val="148"/>
              </w:trPr>
              <w:tc>
                <w:tcPr>
                  <w:tcW w:w="3396" w:type="dxa"/>
                </w:tcPr>
                <w:p w:rsidR="00753D51" w:rsidRPr="003A0B9D" w:rsidRDefault="00753D51">
                  <w:pPr>
                    <w:rPr>
                      <w:lang w:val="es-ES"/>
                    </w:rPr>
                  </w:pPr>
                </w:p>
              </w:tc>
            </w:tr>
            <w:tr w:rsidR="00753D51" w:rsidRPr="00ED6199" w:rsidTr="00BF0E60">
              <w:trPr>
                <w:trHeight w:hRule="exact" w:val="3560"/>
              </w:trPr>
              <w:tc>
                <w:tcPr>
                  <w:tcW w:w="3396" w:type="dxa"/>
                  <w:shd w:val="clear" w:color="auto" w:fill="E6A024" w:themeFill="accent1"/>
                  <w:vAlign w:val="center"/>
                </w:tcPr>
                <w:p w:rsidR="00753D51" w:rsidRPr="003A0B9D" w:rsidRDefault="00D7042F">
                  <w:pPr>
                    <w:pStyle w:val="Ttulo3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Bibliografía</w:t>
                  </w:r>
                </w:p>
                <w:p w:rsidR="00753D51" w:rsidRPr="003A0B9D" w:rsidRDefault="009E3653">
                  <w:pPr>
                    <w:pStyle w:val="Informacindecontacto"/>
                    <w:rPr>
                      <w:lang w:val="es-ES"/>
                    </w:rPr>
                  </w:pPr>
                  <w:sdt>
                    <w:sdtPr>
                      <w:rPr>
                        <w:lang w:val="es-ES"/>
                      </w:rPr>
                      <w:id w:val="857003158"/>
                      <w:placeholder>
                        <w:docPart w:val="8655A6BB76284194B6C4AD7429FA4AC0"/>
                      </w:placeholder>
                      <w15:appearance w15:val="hidden"/>
                      <w:text w:multiLine="1"/>
                    </w:sdtPr>
                    <w:sdtEndPr/>
                    <w:sdtContent>
                      <w:r w:rsidR="00D7042F" w:rsidRPr="00D7042F">
                        <w:rPr>
                          <w:lang w:val="es-ES"/>
                        </w:rPr>
                        <w:t>https://es.wikipedia.org/wiki/Super_Mario_Bros.</w:t>
                      </w:r>
                    </w:sdtContent>
                  </w:sdt>
                </w:p>
                <w:p w:rsidR="003A0B9D" w:rsidRPr="003A0B9D" w:rsidRDefault="00D7042F" w:rsidP="003A0B9D">
                  <w:pPr>
                    <w:pStyle w:val="Informacindecontacto"/>
                    <w:rPr>
                      <w:lang w:val="es-ES"/>
                    </w:rPr>
                  </w:pPr>
                  <w:r w:rsidRPr="00D7042F">
                    <w:rPr>
                      <w:lang w:val="es-ES"/>
                    </w:rPr>
                    <w:t>https://media.readthedocs.org/pdf/guia-tkinter/latest/guia-tkinter.pdf</w:t>
                  </w:r>
                </w:p>
                <w:p w:rsidR="00753D51" w:rsidRPr="003A0B9D" w:rsidRDefault="00D7042F">
                  <w:pPr>
                    <w:pStyle w:val="Fecha"/>
                    <w:rPr>
                      <w:lang w:val="es-ES"/>
                    </w:rPr>
                  </w:pPr>
                  <w:r w:rsidRPr="00D7042F">
                    <w:rPr>
                      <w:lang w:val="es-ES"/>
                    </w:rPr>
                    <w:t>https://www.tutorialspoint.com/python/python_gui_programming.htm</w:t>
                  </w:r>
                </w:p>
              </w:tc>
            </w:tr>
          </w:tbl>
          <w:p w:rsidR="00753D51" w:rsidRPr="003A0B9D" w:rsidRDefault="00753D51">
            <w:pPr>
              <w:rPr>
                <w:lang w:val="es-ES"/>
              </w:rPr>
            </w:pPr>
          </w:p>
        </w:tc>
        <w:bookmarkStart w:id="0" w:name="_GoBack"/>
        <w:bookmarkEnd w:id="0"/>
      </w:tr>
    </w:tbl>
    <w:p w:rsidR="00F2030C" w:rsidRPr="003A0B9D" w:rsidRDefault="00F2030C">
      <w:pPr>
        <w:pStyle w:val="Sinespaciado"/>
        <w:rPr>
          <w:lang w:val="es-ES"/>
        </w:rPr>
      </w:pPr>
    </w:p>
    <w:sectPr w:rsidR="00F2030C" w:rsidRPr="003A0B9D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3C"/>
    <w:rsid w:val="00027D94"/>
    <w:rsid w:val="000508D7"/>
    <w:rsid w:val="00224207"/>
    <w:rsid w:val="00282794"/>
    <w:rsid w:val="003A0B9D"/>
    <w:rsid w:val="00753D51"/>
    <w:rsid w:val="008977F0"/>
    <w:rsid w:val="009E3653"/>
    <w:rsid w:val="00BF0E60"/>
    <w:rsid w:val="00C23980"/>
    <w:rsid w:val="00CB7BB0"/>
    <w:rsid w:val="00D7042F"/>
    <w:rsid w:val="00ED6199"/>
    <w:rsid w:val="00F018DF"/>
    <w:rsid w:val="00F0201E"/>
    <w:rsid w:val="00F2030C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2138711"/>
  <w15:chartTrackingRefBased/>
  <w15:docId w15:val="{E307108C-AF1A-466C-8854-91049146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next w:val="Lnea"/>
    <w:link w:val="Ttulo2C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6A02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Ttulo"/>
    <w:link w:val="SubttuloCar"/>
    <w:uiPriority w:val="2"/>
    <w:qFormat/>
    <w:pPr>
      <w:numPr>
        <w:ilvl w:val="1"/>
      </w:numPr>
      <w:spacing w:before="440"/>
    </w:pPr>
    <w:rPr>
      <w:color w:val="E6A024" w:themeColor="accent1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color w:val="E6A024" w:themeColor="accent1"/>
      <w:kern w:val="28"/>
      <w:sz w:val="104"/>
      <w:szCs w:val="104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tulo1Car">
    <w:name w:val="Título 1 Car"/>
    <w:basedOn w:val="Fuentedeprrafopredeter"/>
    <w:link w:val="Ttulo1"/>
    <w:uiPriority w:val="3"/>
    <w:rPr>
      <w:b/>
      <w:bCs/>
      <w:sz w:val="30"/>
      <w:szCs w:val="3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19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customStyle="1" w:styleId="Lnea">
    <w:name w:val="Línea"/>
    <w:basedOn w:val="Normal"/>
    <w:next w:val="Ttulo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Informacindecontacto">
    <w:name w:val="Información de contacto"/>
    <w:basedOn w:val="Normal"/>
    <w:uiPriority w:val="5"/>
    <w:qFormat/>
    <w:pPr>
      <w:spacing w:after="280" w:line="240" w:lineRule="auto"/>
      <w:jc w:val="center"/>
    </w:pPr>
    <w:rPr>
      <w:color w:val="FFFFFF" w:themeColor="background1"/>
      <w:sz w:val="24"/>
      <w:szCs w:val="24"/>
    </w:rPr>
  </w:style>
  <w:style w:type="paragraph" w:styleId="Fecha">
    <w:name w:val="Date"/>
    <w:basedOn w:val="Normal"/>
    <w:link w:val="FechaCar"/>
    <w:uiPriority w:val="5"/>
    <w:unhideWhenUsed/>
    <w:qFormat/>
    <w:pPr>
      <w:spacing w:after="0"/>
      <w:jc w:val="center"/>
    </w:pPr>
    <w:rPr>
      <w:color w:val="FFFFFF" w:themeColor="background1"/>
      <w:sz w:val="24"/>
      <w:szCs w:val="24"/>
    </w:rPr>
  </w:style>
  <w:style w:type="character" w:customStyle="1" w:styleId="FechaCar">
    <w:name w:val="Fecha Car"/>
    <w:basedOn w:val="Fuentedeprrafopredeter"/>
    <w:link w:val="Fecha"/>
    <w:uiPriority w:val="5"/>
    <w:rPr>
      <w:color w:val="FFFFFF" w:themeColor="background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9"/>
    <w:semiHidden/>
    <w:rPr>
      <w:rFonts w:asciiTheme="majorHAnsi" w:eastAsiaTheme="majorEastAsia" w:hAnsiTheme="majorHAnsi" w:cstheme="majorBidi"/>
      <w:color w:val="E6A024" w:themeColor="accent1"/>
    </w:rPr>
  </w:style>
  <w:style w:type="character" w:styleId="Hipervnculo">
    <w:name w:val="Hyperlink"/>
    <w:basedOn w:val="Fuentedeprrafopredeter"/>
    <w:uiPriority w:val="99"/>
    <w:unhideWhenUsed/>
    <w:rsid w:val="00D7042F"/>
    <w:rPr>
      <w:color w:val="3CB3C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Fernando\AppData\Roaming\Microsoft\Templates\Folleto%20de%20ev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55A6BB76284194B6C4AD7429FA4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03A5C-FDE3-4E51-A53C-6CAA382972D3}"/>
      </w:docPartPr>
      <w:docPartBody>
        <w:p w:rsidR="00AF7C90" w:rsidRDefault="003F0BB6">
          <w:pPr>
            <w:pStyle w:val="8655A6BB76284194B6C4AD7429FA4AC0"/>
          </w:pPr>
          <w:r w:rsidRPr="003A0B9D">
            <w:rPr>
              <w:lang w:val="es-ES"/>
            </w:rPr>
            <w:t>[Dirección]</w:t>
          </w:r>
          <w:r w:rsidRPr="003A0B9D">
            <w:rPr>
              <w:lang w:val="es-ES"/>
            </w:rPr>
            <w:br/>
            <w:t>[Ciudad, Provincia, Código postal]</w:t>
          </w:r>
          <w:r w:rsidRPr="003A0B9D">
            <w:rPr>
              <w:lang w:val="es-ES"/>
            </w:rPr>
            <w:br/>
            <w:t>[Teléfono]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Trebuchet MS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B6"/>
    <w:rsid w:val="003F0BB6"/>
    <w:rsid w:val="00AF7C90"/>
    <w:rsid w:val="00C003BA"/>
    <w:rsid w:val="00F8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5691B8D3D54E3B81691C338D0FBBE3">
    <w:name w:val="CB5691B8D3D54E3B81691C338D0FBBE3"/>
  </w:style>
  <w:style w:type="paragraph" w:customStyle="1" w:styleId="5428E85B07BC46C89977A156944D14E3">
    <w:name w:val="5428E85B07BC46C89977A156944D14E3"/>
  </w:style>
  <w:style w:type="paragraph" w:customStyle="1" w:styleId="45436C3A835445DAB29939C136CC47BD">
    <w:name w:val="45436C3A835445DAB29939C136CC47BD"/>
  </w:style>
  <w:style w:type="paragraph" w:customStyle="1" w:styleId="B772147332B046DFA2080A7F54EC8144">
    <w:name w:val="B772147332B046DFA2080A7F54EC8144"/>
  </w:style>
  <w:style w:type="paragraph" w:customStyle="1" w:styleId="54B442D5FA11493BB9D57A0CD6833B3B">
    <w:name w:val="54B442D5FA11493BB9D57A0CD6833B3B"/>
  </w:style>
  <w:style w:type="paragraph" w:customStyle="1" w:styleId="1E9F028317A64E20BF56F9FB990133D2">
    <w:name w:val="1E9F028317A64E20BF56F9FB990133D2"/>
  </w:style>
  <w:style w:type="paragraph" w:customStyle="1" w:styleId="4048AF1E3C4D417ABB831A1B55139FDB">
    <w:name w:val="4048AF1E3C4D417ABB831A1B55139FDB"/>
  </w:style>
  <w:style w:type="paragraph" w:customStyle="1" w:styleId="9A4789E190A342CBA6819BBC39E2E5F5">
    <w:name w:val="9A4789E190A342CBA6819BBC39E2E5F5"/>
  </w:style>
  <w:style w:type="paragraph" w:customStyle="1" w:styleId="E33A101FA96742F99B1C46ED8AF3916E">
    <w:name w:val="E33A101FA96742F99B1C46ED8AF3916E"/>
  </w:style>
  <w:style w:type="paragraph" w:customStyle="1" w:styleId="292E6975A8E3494189FD865234861741">
    <w:name w:val="292E6975A8E3494189FD865234861741"/>
  </w:style>
  <w:style w:type="paragraph" w:customStyle="1" w:styleId="8655A6BB76284194B6C4AD7429FA4AC0">
    <w:name w:val="8655A6BB76284194B6C4AD7429FA4AC0"/>
  </w:style>
  <w:style w:type="paragraph" w:customStyle="1" w:styleId="33BDD971A92F4B17BE8039233B8B3B26">
    <w:name w:val="33BDD971A92F4B17BE8039233B8B3B26"/>
  </w:style>
  <w:style w:type="paragraph" w:customStyle="1" w:styleId="DAF0D6C12904447A9F910D39099B0A75">
    <w:name w:val="DAF0D6C12904447A9F910D39099B0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pring Business">
      <a:dk1>
        <a:sysClr val="windowText" lastClr="000000"/>
      </a:dk1>
      <a:lt1>
        <a:sysClr val="window" lastClr="FFFFFF"/>
      </a:lt1>
      <a:dk2>
        <a:srgbClr val="3C2415"/>
      </a:dk2>
      <a:lt2>
        <a:srgbClr val="F7F7DC"/>
      </a:lt2>
      <a:accent1>
        <a:srgbClr val="E6A024"/>
      </a:accent1>
      <a:accent2>
        <a:srgbClr val="00A59B"/>
      </a:accent2>
      <a:accent3>
        <a:srgbClr val="EB5B79"/>
      </a:accent3>
      <a:accent4>
        <a:srgbClr val="EC6723"/>
      </a:accent4>
      <a:accent5>
        <a:srgbClr val="A2C22B"/>
      </a:accent5>
      <a:accent6>
        <a:srgbClr val="4EA23A"/>
      </a:accent6>
      <a:hlink>
        <a:srgbClr val="3CB3CD"/>
      </a:hlink>
      <a:folHlink>
        <a:srgbClr val="0E7EB1"/>
      </a:folHlink>
    </a:clrScheme>
    <a:fontScheme name="Spring Business">
      <a:majorFont>
        <a:latin typeface="Franklin Gothic Medium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573B8F-AADF-4F4C-B4DB-D4A2D0BC40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evento</Template>
  <TotalTime>118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</dc:creator>
  <cp:keywords/>
  <dc:description/>
  <cp:lastModifiedBy>Juan Fernando</cp:lastModifiedBy>
  <cp:revision>6</cp:revision>
  <cp:lastPrinted>2012-12-25T21:02:00Z</cp:lastPrinted>
  <dcterms:created xsi:type="dcterms:W3CDTF">2016-11-22T21:46:00Z</dcterms:created>
  <dcterms:modified xsi:type="dcterms:W3CDTF">2016-11-23T14:30:00Z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TC039885639991</vt:lpwstr>
  </property>
</Properties>
</file>